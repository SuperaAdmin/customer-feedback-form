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381FC2BA" w14:textId="77777777" w:rsidTr="00FB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6121" w:type="dxa"/>
          </w:tcPr>
          <w:p w14:paraId="272AB5F8" w14:textId="708A602A" w:rsidR="00424AE2" w:rsidRDefault="00840668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79831C2" wp14:editId="6727A211">
                  <wp:extent cx="2063750" cy="934605"/>
                  <wp:effectExtent l="0" t="0" r="0" b="0"/>
                  <wp:docPr id="1" name="Picture 1" descr="A black and orang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and orange logo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991" cy="94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</w:tcPr>
          <w:p w14:paraId="2C93AB4F" w14:textId="1DA9B80E" w:rsidR="00424AE2" w:rsidRDefault="00840668">
            <w:pPr>
              <w:pStyle w:val="Heading1"/>
            </w:pPr>
            <w:r>
              <w:t>PUrchase Order</w:t>
            </w:r>
          </w:p>
        </w:tc>
      </w:tr>
      <w:tr w:rsidR="00424AE2" w14:paraId="012227D3" w14:textId="77777777" w:rsidTr="00FB29E4">
        <w:trPr>
          <w:trHeight w:val="1349"/>
        </w:trPr>
        <w:tc>
          <w:tcPr>
            <w:tcW w:w="6121" w:type="dxa"/>
          </w:tcPr>
          <w:p w14:paraId="357E28EC" w14:textId="2266352B" w:rsidR="00424AE2" w:rsidRPr="00BB5412" w:rsidRDefault="00840668" w:rsidP="00BB5412">
            <w:pPr>
              <w:pStyle w:val="ContactInfo"/>
            </w:pPr>
            <w:r>
              <w:t>1221 Guava Isle</w:t>
            </w:r>
          </w:p>
          <w:p w14:paraId="43F4A6EC" w14:textId="1E624429" w:rsidR="00424AE2" w:rsidRPr="00BB5412" w:rsidRDefault="00840668" w:rsidP="00BB5412">
            <w:pPr>
              <w:pStyle w:val="ContactInfo"/>
            </w:pPr>
            <w:r>
              <w:t>Fort Lauderdale, FL 33315</w:t>
            </w:r>
          </w:p>
          <w:p w14:paraId="1BB486A0" w14:textId="3C58D410" w:rsidR="00424AE2" w:rsidRPr="00BB5412" w:rsidRDefault="00840668" w:rsidP="00BB5412">
            <w:pPr>
              <w:pStyle w:val="ContactInfo"/>
            </w:pPr>
            <w:r>
              <w:t>954-399-3850</w:t>
            </w:r>
            <w:r w:rsidR="00366DD3" w:rsidRPr="00BB5412">
              <w:t xml:space="preserve"> </w:t>
            </w:r>
          </w:p>
          <w:p w14:paraId="779D6843" w14:textId="05FB2820" w:rsidR="00424AE2" w:rsidRDefault="00840668" w:rsidP="00BB5412">
            <w:pPr>
              <w:pStyle w:val="ContactInfo"/>
            </w:pPr>
            <w:r>
              <w:t>Andria@epipaws.com</w:t>
            </w:r>
            <w:sdt>
              <w:sdtPr>
                <w:alias w:val="Separator:"/>
                <w:tag w:val="Separator:"/>
                <w:id w:val="168380654"/>
                <w:placeholder>
                  <w:docPart w:val="3BF19BF4104D412C99F0F89DCF9EECC2"/>
                </w:placeholder>
                <w:temporary/>
                <w:showingPlcHdr/>
                <w15:appearance w15:val="hidden"/>
              </w:sdtPr>
              <w:sdtContent>
                <w:r w:rsidR="00780CA3">
                  <w:t>|</w:t>
                </w:r>
              </w:sdtContent>
            </w:sdt>
            <w:r w:rsidR="00780CA3">
              <w:t xml:space="preserve"> </w:t>
            </w:r>
            <w:r>
              <w:t>epipaws.com</w:t>
            </w:r>
          </w:p>
        </w:tc>
        <w:tc>
          <w:tcPr>
            <w:tcW w:w="4679" w:type="dxa"/>
          </w:tcPr>
          <w:p w14:paraId="6CB5BEC2" w14:textId="4A69CD3E" w:rsidR="00424AE2" w:rsidRDefault="00840668">
            <w:pPr>
              <w:pStyle w:val="Rightalign"/>
            </w:pPr>
            <w:r>
              <w:rPr>
                <w:rStyle w:val="Strong"/>
              </w:rPr>
              <w:t>PO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10010</w:t>
            </w:r>
            <w:r w:rsidR="00A30915">
              <w:t>2</w:t>
            </w:r>
          </w:p>
          <w:p w14:paraId="13641263" w14:textId="53746431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CF61B5F32F734A248155AC3AB2D0D48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A30915">
              <w:t>10</w:t>
            </w:r>
            <w:r w:rsidR="00840668">
              <w:t>/</w:t>
            </w:r>
            <w:r w:rsidR="00A30915">
              <w:t>29</w:t>
            </w:r>
            <w:r w:rsidR="00840668">
              <w:t>/2023</w:t>
            </w:r>
          </w:p>
        </w:tc>
      </w:tr>
      <w:tr w:rsidR="00424AE2" w14:paraId="4D2F426B" w14:textId="77777777" w:rsidTr="00FB29E4">
        <w:trPr>
          <w:trHeight w:val="1871"/>
        </w:trPr>
        <w:tc>
          <w:tcPr>
            <w:tcW w:w="6121" w:type="dxa"/>
          </w:tcPr>
          <w:p w14:paraId="165E848D" w14:textId="23D92926" w:rsidR="00424AE2" w:rsidRDefault="00000000" w:rsidP="00553E6E">
            <w:pPr>
              <w:pStyle w:val="ContactInfo"/>
            </w:pPr>
            <w:sdt>
              <w:sdtPr>
                <w:rPr>
                  <w:rStyle w:val="Strong"/>
                </w:rPr>
                <w:alias w:val="To:"/>
                <w:tag w:val="To:"/>
                <w:id w:val="-607115967"/>
                <w:placeholder>
                  <w:docPart w:val="A94AB897992243EB9838FC5EEBB5E228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BB5412">
                  <w:t>TO</w:t>
                </w:r>
              </w:sdtContent>
            </w:sdt>
            <w:r w:rsidR="00840668">
              <w:rPr>
                <w:rStyle w:val="Strong"/>
              </w:rPr>
              <w:t xml:space="preserve"> </w:t>
            </w:r>
          </w:p>
          <w:p w14:paraId="655B5CD9" w14:textId="1FE71131" w:rsidR="00CA7BCA" w:rsidRDefault="00CA7BCA" w:rsidP="00BB5412">
            <w:pPr>
              <w:pStyle w:val="ContactInfo"/>
            </w:pPr>
            <w:r>
              <w:t>Sarah Brazil</w:t>
            </w:r>
            <w:r w:rsidR="00A30915">
              <w:t>, Anh Do</w:t>
            </w:r>
          </w:p>
          <w:p w14:paraId="430FBFDC" w14:textId="34240833" w:rsidR="00424AE2" w:rsidRPr="00BB5412" w:rsidRDefault="00840668" w:rsidP="00BB5412">
            <w:pPr>
              <w:pStyle w:val="ContactInfo"/>
            </w:pPr>
            <w:r>
              <w:t>Supera</w:t>
            </w:r>
          </w:p>
          <w:p w14:paraId="0E36B56F" w14:textId="631A9E46" w:rsidR="00424AE2" w:rsidRPr="00BB5412" w:rsidRDefault="00840668" w:rsidP="00BB5412">
            <w:pPr>
              <w:pStyle w:val="ContactInfo"/>
            </w:pPr>
            <w:r>
              <w:t>3450 S Sam</w:t>
            </w:r>
            <w:r w:rsidR="00CA7BCA">
              <w:t xml:space="preserve"> Houston Pkwy E</w:t>
            </w:r>
          </w:p>
          <w:p w14:paraId="63DB1573" w14:textId="158298EE" w:rsidR="00424AE2" w:rsidRPr="00BB5412" w:rsidRDefault="00CA7BCA" w:rsidP="00BB5412">
            <w:pPr>
              <w:pStyle w:val="ContactInfo"/>
            </w:pPr>
            <w:r>
              <w:t>Houston, TX 77047</w:t>
            </w:r>
          </w:p>
          <w:p w14:paraId="66D2CA78" w14:textId="201DD93F" w:rsidR="00424AE2" w:rsidRDefault="00000000" w:rsidP="00BB5412">
            <w:pPr>
              <w:pStyle w:val="ContactInfo"/>
            </w:pPr>
            <w:sdt>
              <w:sdtPr>
                <w:alias w:val="Phone:"/>
                <w:tag w:val="Phone:"/>
                <w:id w:val="-1672017881"/>
                <w:placeholder>
                  <w:docPart w:val="459741F6E3294639B023382D95FBA116"/>
                </w:placeholder>
                <w:temporary/>
                <w:showingPlcHdr/>
                <w15:appearance w15:val="hidden"/>
              </w:sdtPr>
              <w:sdtContent>
                <w:r w:rsidR="009B1EA2" w:rsidRPr="00BB5412">
                  <w:t>Phone</w:t>
                </w:r>
              </w:sdtContent>
            </w:sdt>
            <w:r w:rsidR="009B1EA2" w:rsidRPr="00BB5412">
              <w:t xml:space="preserve"> </w:t>
            </w:r>
            <w:r w:rsidR="00CA7BCA">
              <w:t>346-418-6137</w:t>
            </w:r>
            <w:r w:rsidR="00366DD3" w:rsidRPr="00BB5412">
              <w:t xml:space="preserve"> </w:t>
            </w:r>
            <w:sdt>
              <w:sdtPr>
                <w:alias w:val="Separator:"/>
                <w:tag w:val="Separator:"/>
                <w:id w:val="809518463"/>
                <w:placeholder>
                  <w:docPart w:val="A41099183FA14D5A98F300F1B94A1BE4"/>
                </w:placeholder>
                <w:temporary/>
                <w:showingPlcHdr/>
                <w15:appearance w15:val="hidden"/>
              </w:sdtPr>
              <w:sdtContent>
                <w:r w:rsidR="00780CA3">
                  <w:t>|</w:t>
                </w:r>
              </w:sdtContent>
            </w:sdt>
            <w:r w:rsidR="00780CA3">
              <w:t xml:space="preserve"> </w:t>
            </w:r>
            <w:r w:rsidR="00CA7BCA" w:rsidRPr="00CA7BCA">
              <w:t>sarah@superafulfillment.com</w:t>
            </w:r>
          </w:p>
        </w:tc>
        <w:tc>
          <w:tcPr>
            <w:tcW w:w="4679" w:type="dxa"/>
          </w:tcPr>
          <w:p w14:paraId="3FAE5ACD" w14:textId="4903482E" w:rsidR="00424AE2" w:rsidRDefault="00000000">
            <w:pPr>
              <w:pStyle w:val="Rightalign"/>
            </w:pPr>
            <w:sdt>
              <w:sdtPr>
                <w:rPr>
                  <w:rStyle w:val="Strong"/>
                </w:rPr>
                <w:alias w:val="For:"/>
                <w:tag w:val="For:"/>
                <w:id w:val="-154154067"/>
                <w:placeholder>
                  <w:docPart w:val="50DD4E50674B482CA2B962463431BD23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FOR</w:t>
                </w:r>
              </w:sdtContent>
            </w:sdt>
            <w:r w:rsidR="00366DD3">
              <w:t xml:space="preserve"> </w:t>
            </w:r>
            <w:proofErr w:type="spellStart"/>
            <w:r w:rsidR="001A5D86">
              <w:t>EpiPaws</w:t>
            </w:r>
            <w:proofErr w:type="spellEnd"/>
            <w:r w:rsidR="001A5D86">
              <w:t xml:space="preserve"> Pet Age Test kits</w:t>
            </w:r>
          </w:p>
          <w:p w14:paraId="1EDE31F5" w14:textId="23CD1D3B"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2700"/>
        <w:gridCol w:w="4769"/>
        <w:gridCol w:w="1585"/>
        <w:gridCol w:w="1746"/>
      </w:tblGrid>
      <w:tr w:rsidR="00214E2C" w14:paraId="1B58269C" w14:textId="77777777" w:rsidTr="0021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913E87A" w14:textId="77777777" w:rsidR="00214E2C" w:rsidRPr="006224C3" w:rsidRDefault="00000000" w:rsidP="00CB34FD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014159AC3A2C41909D2D52FEAAAEC41B"/>
                </w:placeholder>
                <w:temporary/>
                <w:showingPlcHdr/>
                <w15:appearance w15:val="hidden"/>
              </w:sdtPr>
              <w:sdtContent>
                <w:r w:rsidR="00214E2C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4769" w:type="dxa"/>
          </w:tcPr>
          <w:p w14:paraId="09AADCAE" w14:textId="7D9DA29F" w:rsidR="00214E2C" w:rsidRDefault="00214E2C" w:rsidP="00CA7BCA">
            <w:pPr>
              <w:pStyle w:val="Heading5"/>
              <w:tabs>
                <w:tab w:val="left" w:pos="38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Price per kit</w:t>
            </w:r>
          </w:p>
        </w:tc>
        <w:tc>
          <w:tcPr>
            <w:tcW w:w="1585" w:type="dxa"/>
          </w:tcPr>
          <w:p w14:paraId="59CC194D" w14:textId="7DD06277" w:rsidR="00214E2C" w:rsidRDefault="00214E2C" w:rsidP="00214E2C">
            <w:pPr>
              <w:pStyle w:val="Heading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Number of kits</w:t>
            </w:r>
          </w:p>
        </w:tc>
        <w:tc>
          <w:tcPr>
            <w:tcW w:w="1746" w:type="dxa"/>
            <w:vAlign w:val="center"/>
          </w:tcPr>
          <w:p w14:paraId="7BCA4F7B" w14:textId="14AD5CC1" w:rsidR="00214E2C" w:rsidRPr="006224C3" w:rsidRDefault="00214E2C" w:rsidP="00CB34FD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Amount</w:t>
            </w:r>
          </w:p>
        </w:tc>
      </w:tr>
      <w:tr w:rsidR="00214E2C" w14:paraId="77CCCD96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FCDEB24" w14:textId="09FA1466" w:rsidR="00214E2C" w:rsidRDefault="00214E2C" w:rsidP="00CB34FD">
            <w:pPr>
              <w:spacing w:line="276" w:lineRule="auto"/>
              <w:rPr>
                <w:b/>
              </w:rPr>
            </w:pPr>
            <w:proofErr w:type="spellStart"/>
            <w:r>
              <w:t>EpiPaws</w:t>
            </w:r>
            <w:proofErr w:type="spellEnd"/>
            <w:r>
              <w:t xml:space="preserve"> Pet Age Test Kit</w:t>
            </w:r>
          </w:p>
        </w:tc>
        <w:tc>
          <w:tcPr>
            <w:tcW w:w="4769" w:type="dxa"/>
          </w:tcPr>
          <w:p w14:paraId="1B1F657F" w14:textId="3ED4366F" w:rsidR="00214E2C" w:rsidRDefault="00214E2C" w:rsidP="00CA7BCA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4.90</w:t>
            </w:r>
          </w:p>
        </w:tc>
        <w:tc>
          <w:tcPr>
            <w:tcW w:w="1585" w:type="dxa"/>
          </w:tcPr>
          <w:p w14:paraId="6896D36C" w14:textId="3F8D3B5C" w:rsidR="00214E2C" w:rsidRDefault="00A30915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14E2C">
              <w:t>00</w:t>
            </w:r>
          </w:p>
        </w:tc>
        <w:tc>
          <w:tcPr>
            <w:tcW w:w="1746" w:type="dxa"/>
          </w:tcPr>
          <w:p w14:paraId="39C28DF5" w14:textId="6783DBFB" w:rsidR="00214E2C" w:rsidRDefault="00A30915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$1470</w:t>
            </w:r>
          </w:p>
        </w:tc>
      </w:tr>
      <w:tr w:rsidR="00214E2C" w14:paraId="4CCD96F5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6F7EEAE" w14:textId="5382F36D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0336AB96" w14:textId="403DBEEE" w:rsidR="00214E2C" w:rsidRDefault="00214E2C" w:rsidP="001A5D86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2BED7A81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708C2E00" w14:textId="7D39C2A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6A499D8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62510A5" w14:textId="10FA8068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25D5A327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0F78F600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6FC4309" w14:textId="508167D3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7CF798B9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3AECAB0" w14:textId="5BC1A623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3CD462E6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52A55BCC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33A285E6" w14:textId="2E822A81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9AFC54A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1AAFF0C" w14:textId="53BC54B0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2CE38515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497D86B5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807435A" w14:textId="2CBF7F25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6F98F78D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7306972" w14:textId="4BF10BB3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40EAD0CB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40F305B4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774A11C7" w14:textId="6FA5A68B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622855A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A5DCA97" w14:textId="783AC445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6B3A3F53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0373DEBC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B31F21F" w14:textId="462E90C0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AC5B58D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5628B5D" w14:textId="66B03B87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694E1D39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C841408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00893512" w14:textId="0F3482A1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705EA246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DD2BD09" w14:textId="1FF4FA63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2025CFDD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2A636007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18AAED4F" w14:textId="220163EE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6A0A90DC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9844891" w14:textId="34FDC631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62B3235A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434CA521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62E0EDAA" w14:textId="4167B9B8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779B84B9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2643CA9" w14:textId="479F79B4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3B6C75FE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1D95B940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A77F915" w14:textId="6E67C24B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09CF1DD2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43FB534" w14:textId="64371FD5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0D2073E3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0D3B4A6B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3B175971" w14:textId="13F0856C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632A0DA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9B7A5A1" w14:textId="268A12F1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7D389840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169ED9A5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559EF00" w14:textId="36A2979B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25B5736F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F519A77" w14:textId="2EF9FB7F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4DF72BCD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7996A916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789FCE2C" w14:textId="67105B9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37823A9F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D1A3022" w14:textId="639646A8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39DE4AEC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23BC63E5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30B554C8" w14:textId="23E1AD2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331498A7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A0FC7EC" w14:textId="645F2238" w:rsidR="00214E2C" w:rsidRDefault="00214E2C" w:rsidP="00CB34FD">
            <w:pPr>
              <w:rPr>
                <w:b/>
              </w:rPr>
            </w:pPr>
          </w:p>
        </w:tc>
        <w:tc>
          <w:tcPr>
            <w:tcW w:w="4769" w:type="dxa"/>
          </w:tcPr>
          <w:p w14:paraId="661D6C85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7C684084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6A755A42" w14:textId="0D5120E9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47A87131" w14:textId="77777777" w:rsidTr="0021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831101E" w14:textId="3808A42C" w:rsidR="00214E2C" w:rsidRDefault="00214E2C" w:rsidP="00CB34FD">
            <w:pPr>
              <w:spacing w:line="276" w:lineRule="auto"/>
              <w:rPr>
                <w:b/>
              </w:rPr>
            </w:pPr>
          </w:p>
        </w:tc>
        <w:tc>
          <w:tcPr>
            <w:tcW w:w="4769" w:type="dxa"/>
          </w:tcPr>
          <w:p w14:paraId="518655E7" w14:textId="77777777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67872DE" w14:textId="77777777" w:rsidR="00214E2C" w:rsidRDefault="00214E2C" w:rsidP="00214E2C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D441362" w14:textId="467FF8CC" w:rsidR="00214E2C" w:rsidRDefault="00214E2C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E2C" w14:paraId="6E6DD7D5" w14:textId="77777777" w:rsidTr="00214E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00" w:type="dxa"/>
          </w:tcPr>
          <w:p w14:paraId="240B2F6E" w14:textId="77777777" w:rsidR="00214E2C" w:rsidRDefault="00000000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DCF7DC76BA714E7AA7B94B0086F99A53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214E2C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4769" w:type="dxa"/>
          </w:tcPr>
          <w:p w14:paraId="2459B8F9" w14:textId="77777777" w:rsidR="00214E2C" w:rsidRDefault="00214E2C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0E753E99" w14:textId="77777777" w:rsidR="00214E2C" w:rsidRDefault="00214E2C" w:rsidP="00214E2C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C276580" w14:textId="3076D90A" w:rsidR="00214E2C" w:rsidRDefault="00214E2C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30915">
              <w:t>1470</w:t>
            </w:r>
          </w:p>
        </w:tc>
      </w:tr>
    </w:tbl>
    <w:p w14:paraId="4C2934B2" w14:textId="6BFE8F57" w:rsidR="00424AE2" w:rsidRDefault="003E2C99">
      <w:pPr>
        <w:pStyle w:val="Closing"/>
      </w:pPr>
      <w:r w:rsidRPr="00B862E8">
        <w:t xml:space="preserve"> </w:t>
      </w:r>
      <w:r w:rsidR="001A5D86">
        <w:t xml:space="preserve">Any questions, </w:t>
      </w:r>
      <w:sdt>
        <w:sdtPr>
          <w:alias w:val="Contact:"/>
          <w:tag w:val="Contact:"/>
          <w:id w:val="-544830348"/>
          <w:placeholder>
            <w:docPart w:val="4FF5A9C06AC74963B7BCEAFEC8B17357"/>
          </w:placeholder>
          <w:temporary/>
          <w:showingPlcHdr/>
          <w15:appearance w15:val="hidden"/>
        </w:sdtPr>
        <w:sdtContent>
          <w:r w:rsidR="00B862E8">
            <w:t>contact</w:t>
          </w:r>
        </w:sdtContent>
      </w:sdt>
      <w:r w:rsidR="00B862E8">
        <w:t xml:space="preserve"> </w:t>
      </w:r>
      <w:r w:rsidR="001A5D8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Andria Beal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785775384"/>
          <w:placeholder>
            <w:docPart w:val="D21817534C4A4640AFF6C2B02E5A410A"/>
          </w:placeholder>
          <w:temporary/>
          <w:showingPlcHdr/>
          <w15:appearance w15:val="hidden"/>
        </w:sdt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1A5D8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954-399-3850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679629436"/>
          <w:placeholder>
            <w:docPart w:val="969B2ECBA0624F7CA4036232FED19EC6"/>
          </w:placeholder>
          <w:temporary/>
          <w:showingPlcHdr/>
          <w15:appearance w15:val="hidden"/>
        </w:sdt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1A5D8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andria@epipaws.com</w:t>
      </w:r>
    </w:p>
    <w:p w14:paraId="63D770CC" w14:textId="77777777" w:rsidR="001305C3" w:rsidRDefault="00000000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49C741DC715748C4801E62602A2E7E40"/>
          </w:placeholder>
          <w:temporary/>
          <w:showingPlcHdr/>
          <w15:appearance w15:val="hidden"/>
        </w:sdtPr>
        <w:sdtContent>
          <w:r w:rsidR="003E2C99">
            <w:t>Thank you for your business!</w:t>
          </w:r>
        </w:sdtContent>
      </w:sdt>
    </w:p>
    <w:sectPr w:rsidR="00130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1F8F" w14:textId="77777777" w:rsidR="00460932" w:rsidRDefault="00460932">
      <w:pPr>
        <w:spacing w:line="240" w:lineRule="auto"/>
      </w:pPr>
      <w:r>
        <w:separator/>
      </w:r>
    </w:p>
  </w:endnote>
  <w:endnote w:type="continuationSeparator" w:id="0">
    <w:p w14:paraId="640A2133" w14:textId="77777777" w:rsidR="00460932" w:rsidRDefault="00460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8DB5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age number(Bottom of the page):"/>
      <w:tag w:val="Page number(Bottom of the page):"/>
      <w:id w:val="-118231415"/>
      <w:placeholder>
        <w:docPart w:val="969B2ECBA0624F7CA4036232FED19EC6"/>
      </w:placeholder>
      <w:showingPlcHdr/>
      <w15:appearance w15:val="hidden"/>
    </w:sdtPr>
    <w:sdtContent>
      <w:p w14:paraId="52B5FE08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E80F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6075" w14:textId="77777777" w:rsidR="00460932" w:rsidRDefault="00460932">
      <w:pPr>
        <w:spacing w:line="240" w:lineRule="auto"/>
      </w:pPr>
      <w:r>
        <w:separator/>
      </w:r>
    </w:p>
  </w:footnote>
  <w:footnote w:type="continuationSeparator" w:id="0">
    <w:p w14:paraId="64097F34" w14:textId="77777777" w:rsidR="00460932" w:rsidRDefault="00460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BCEA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E3E5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425B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417951">
    <w:abstractNumId w:val="9"/>
  </w:num>
  <w:num w:numId="2" w16cid:durableId="608314876">
    <w:abstractNumId w:val="7"/>
  </w:num>
  <w:num w:numId="3" w16cid:durableId="384452693">
    <w:abstractNumId w:val="6"/>
  </w:num>
  <w:num w:numId="4" w16cid:durableId="1261526766">
    <w:abstractNumId w:val="5"/>
  </w:num>
  <w:num w:numId="5" w16cid:durableId="969047080">
    <w:abstractNumId w:val="4"/>
  </w:num>
  <w:num w:numId="6" w16cid:durableId="900288580">
    <w:abstractNumId w:val="8"/>
  </w:num>
  <w:num w:numId="7" w16cid:durableId="1049376749">
    <w:abstractNumId w:val="3"/>
  </w:num>
  <w:num w:numId="8" w16cid:durableId="1901095518">
    <w:abstractNumId w:val="2"/>
  </w:num>
  <w:num w:numId="9" w16cid:durableId="223764446">
    <w:abstractNumId w:val="1"/>
  </w:num>
  <w:num w:numId="10" w16cid:durableId="118209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68"/>
    <w:rsid w:val="00045B83"/>
    <w:rsid w:val="00047EFB"/>
    <w:rsid w:val="00070619"/>
    <w:rsid w:val="000A6FD7"/>
    <w:rsid w:val="000A7801"/>
    <w:rsid w:val="000D7995"/>
    <w:rsid w:val="001305C3"/>
    <w:rsid w:val="001336D0"/>
    <w:rsid w:val="001A5D86"/>
    <w:rsid w:val="001C03E2"/>
    <w:rsid w:val="001C24D9"/>
    <w:rsid w:val="00214E2C"/>
    <w:rsid w:val="00227A4D"/>
    <w:rsid w:val="00242FE3"/>
    <w:rsid w:val="00245B36"/>
    <w:rsid w:val="002A30BA"/>
    <w:rsid w:val="002D57CE"/>
    <w:rsid w:val="002F5478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0932"/>
    <w:rsid w:val="004672A7"/>
    <w:rsid w:val="004711E1"/>
    <w:rsid w:val="005369DC"/>
    <w:rsid w:val="00553E6E"/>
    <w:rsid w:val="00605396"/>
    <w:rsid w:val="006224C3"/>
    <w:rsid w:val="00652283"/>
    <w:rsid w:val="006577CA"/>
    <w:rsid w:val="00672BAA"/>
    <w:rsid w:val="0068504E"/>
    <w:rsid w:val="006C420F"/>
    <w:rsid w:val="00737EF9"/>
    <w:rsid w:val="00780CA3"/>
    <w:rsid w:val="007939A3"/>
    <w:rsid w:val="007E1C72"/>
    <w:rsid w:val="00800EAE"/>
    <w:rsid w:val="00840668"/>
    <w:rsid w:val="008C1CB7"/>
    <w:rsid w:val="0092461E"/>
    <w:rsid w:val="009450CA"/>
    <w:rsid w:val="009863CD"/>
    <w:rsid w:val="009B1EA2"/>
    <w:rsid w:val="00A003D0"/>
    <w:rsid w:val="00A0185B"/>
    <w:rsid w:val="00A2327F"/>
    <w:rsid w:val="00A30915"/>
    <w:rsid w:val="00A350F6"/>
    <w:rsid w:val="00A96042"/>
    <w:rsid w:val="00AA1304"/>
    <w:rsid w:val="00B35EF3"/>
    <w:rsid w:val="00B511E3"/>
    <w:rsid w:val="00B54B52"/>
    <w:rsid w:val="00B70BA4"/>
    <w:rsid w:val="00B862E8"/>
    <w:rsid w:val="00BA25D6"/>
    <w:rsid w:val="00BB5412"/>
    <w:rsid w:val="00C11181"/>
    <w:rsid w:val="00C26B3F"/>
    <w:rsid w:val="00C506F0"/>
    <w:rsid w:val="00CA7BCA"/>
    <w:rsid w:val="00CF7429"/>
    <w:rsid w:val="00D87EEF"/>
    <w:rsid w:val="00DB31AE"/>
    <w:rsid w:val="00DD2806"/>
    <w:rsid w:val="00E54B4D"/>
    <w:rsid w:val="00E603D0"/>
    <w:rsid w:val="00EE7469"/>
    <w:rsid w:val="00FB29E4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FCEC63"/>
  <w15:chartTrackingRefBased/>
  <w15:docId w15:val="{56BAB81C-A722-45C9-9808-4128D3FB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19BF4104D412C99F0F89DCF9EE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D5F1F-E46D-4002-9A89-84104AF7093D}"/>
      </w:docPartPr>
      <w:docPartBody>
        <w:p w:rsidR="00DC6F16" w:rsidRDefault="00000000">
          <w:pPr>
            <w:pStyle w:val="3BF19BF4104D412C99F0F89DCF9EECC2"/>
          </w:pPr>
          <w:r>
            <w:t>|</w:t>
          </w:r>
        </w:p>
      </w:docPartBody>
    </w:docPart>
    <w:docPart>
      <w:docPartPr>
        <w:name w:val="CF61B5F32F734A248155AC3AB2D0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E696-B0C7-4015-98F3-AD4491A643F5}"/>
      </w:docPartPr>
      <w:docPartBody>
        <w:p w:rsidR="00DC6F16" w:rsidRDefault="00000000">
          <w:pPr>
            <w:pStyle w:val="CF61B5F32F734A248155AC3AB2D0D48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A94AB897992243EB9838FC5EEBB5E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7C11-5523-4A50-81F3-343576B92E09}"/>
      </w:docPartPr>
      <w:docPartBody>
        <w:p w:rsidR="00DC6F16" w:rsidRDefault="00000000">
          <w:pPr>
            <w:pStyle w:val="A94AB897992243EB9838FC5EEBB5E228"/>
          </w:pPr>
          <w:r w:rsidRPr="00BB5412">
            <w:t>TO</w:t>
          </w:r>
        </w:p>
      </w:docPartBody>
    </w:docPart>
    <w:docPart>
      <w:docPartPr>
        <w:name w:val="459741F6E3294639B023382D95FBA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6D2B-A4C4-4645-9C58-8161F007A479}"/>
      </w:docPartPr>
      <w:docPartBody>
        <w:p w:rsidR="00DC6F16" w:rsidRDefault="00000000">
          <w:pPr>
            <w:pStyle w:val="459741F6E3294639B023382D95FBA116"/>
          </w:pPr>
          <w:r w:rsidRPr="00BB5412">
            <w:t>Phone</w:t>
          </w:r>
        </w:p>
      </w:docPartBody>
    </w:docPart>
    <w:docPart>
      <w:docPartPr>
        <w:name w:val="A41099183FA14D5A98F300F1B94A1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D5C8-E429-4CE3-BCD7-C7D058E8EA3E}"/>
      </w:docPartPr>
      <w:docPartBody>
        <w:p w:rsidR="00DC6F16" w:rsidRDefault="00000000">
          <w:pPr>
            <w:pStyle w:val="A41099183FA14D5A98F300F1B94A1BE4"/>
          </w:pPr>
          <w:r>
            <w:t>|</w:t>
          </w:r>
        </w:p>
      </w:docPartBody>
    </w:docPart>
    <w:docPart>
      <w:docPartPr>
        <w:name w:val="50DD4E50674B482CA2B962463431B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50B0-E117-40D0-BBCF-2115C7BD3FC9}"/>
      </w:docPartPr>
      <w:docPartBody>
        <w:p w:rsidR="00DC6F16" w:rsidRDefault="00000000">
          <w:pPr>
            <w:pStyle w:val="50DD4E50674B482CA2B962463431BD23"/>
          </w:pPr>
          <w:r w:rsidRPr="00652283">
            <w:rPr>
              <w:rStyle w:val="Strong"/>
            </w:rPr>
            <w:t>FOR</w:t>
          </w:r>
        </w:p>
      </w:docPartBody>
    </w:docPart>
    <w:docPart>
      <w:docPartPr>
        <w:name w:val="4FF5A9C06AC74963B7BCEAFEC8B17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AD3F5-3CF2-4FD7-847C-CB1C744FFA21}"/>
      </w:docPartPr>
      <w:docPartBody>
        <w:p w:rsidR="00DC6F16" w:rsidRDefault="00000000">
          <w:pPr>
            <w:pStyle w:val="4FF5A9C06AC74963B7BCEAFEC8B17357"/>
          </w:pPr>
          <w:r>
            <w:t>contact</w:t>
          </w:r>
        </w:p>
      </w:docPartBody>
    </w:docPart>
    <w:docPart>
      <w:docPartPr>
        <w:name w:val="D21817534C4A4640AFF6C2B02E5A4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32C3C-2BF6-40F5-A738-8C6161EF26E8}"/>
      </w:docPartPr>
      <w:docPartBody>
        <w:p w:rsidR="00DC6F16" w:rsidRDefault="00000000">
          <w:pPr>
            <w:pStyle w:val="D21817534C4A4640AFF6C2B02E5A410A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969B2ECBA0624F7CA4036232FED19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6975-299D-43FF-8543-350A60BD18A8}"/>
      </w:docPartPr>
      <w:docPartBody>
        <w:p w:rsidR="00DC6F16" w:rsidRDefault="00000000">
          <w:pPr>
            <w:pStyle w:val="969B2ECBA0624F7CA4036232FED19EC6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49C741DC715748C4801E62602A2E7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5E5C9-B2D0-469B-90EC-E5274A824EAA}"/>
      </w:docPartPr>
      <w:docPartBody>
        <w:p w:rsidR="00DC6F16" w:rsidRDefault="00000000">
          <w:pPr>
            <w:pStyle w:val="49C741DC715748C4801E62602A2E7E40"/>
          </w:pPr>
          <w:r>
            <w:t>Thank you for your business!</w:t>
          </w:r>
        </w:p>
      </w:docPartBody>
    </w:docPart>
    <w:docPart>
      <w:docPartPr>
        <w:name w:val="014159AC3A2C41909D2D52FEAAAEC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9500-0264-4CDC-80E9-C3AC7892F9DF}"/>
      </w:docPartPr>
      <w:docPartBody>
        <w:p w:rsidR="00DC6F16" w:rsidRDefault="00EB1272" w:rsidP="00EB1272">
          <w:pPr>
            <w:pStyle w:val="014159AC3A2C41909D2D52FEAAAEC41B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DCF7DC76BA714E7AA7B94B0086F99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45AD7-3FEE-4CC6-9D5B-37CA4C980B45}"/>
      </w:docPartPr>
      <w:docPartBody>
        <w:p w:rsidR="00DC6F16" w:rsidRDefault="00EB1272" w:rsidP="00EB1272">
          <w:pPr>
            <w:pStyle w:val="DCF7DC76BA714E7AA7B94B0086F99A53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72"/>
    <w:rsid w:val="00A725E9"/>
    <w:rsid w:val="00DC6F16"/>
    <w:rsid w:val="00EA7DAB"/>
    <w:rsid w:val="00E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3BF19BF4104D412C99F0F89DCF9EECC2">
    <w:name w:val="3BF19BF4104D412C99F0F89DCF9EECC2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F5496" w:themeColor="accent1" w:themeShade="BF"/>
    </w:rPr>
  </w:style>
  <w:style w:type="paragraph" w:customStyle="1" w:styleId="CF61B5F32F734A248155AC3AB2D0D48E">
    <w:name w:val="CF61B5F32F734A248155AC3AB2D0D48E"/>
  </w:style>
  <w:style w:type="paragraph" w:customStyle="1" w:styleId="A94AB897992243EB9838FC5EEBB5E228">
    <w:name w:val="A94AB897992243EB9838FC5EEBB5E228"/>
  </w:style>
  <w:style w:type="paragraph" w:customStyle="1" w:styleId="459741F6E3294639B023382D95FBA116">
    <w:name w:val="459741F6E3294639B023382D95FBA116"/>
  </w:style>
  <w:style w:type="paragraph" w:customStyle="1" w:styleId="A41099183FA14D5A98F300F1B94A1BE4">
    <w:name w:val="A41099183FA14D5A98F300F1B94A1BE4"/>
  </w:style>
  <w:style w:type="paragraph" w:customStyle="1" w:styleId="50DD4E50674B482CA2B962463431BD23">
    <w:name w:val="50DD4E50674B482CA2B962463431BD23"/>
  </w:style>
  <w:style w:type="character" w:styleId="Emphasis">
    <w:name w:val="Emphasis"/>
    <w:basedOn w:val="DefaultParagraphFont"/>
    <w:uiPriority w:val="13"/>
    <w:qFormat/>
    <w:rsid w:val="00EB1272"/>
    <w:rPr>
      <w:b/>
      <w:iCs/>
      <w:color w:val="2F5496" w:themeColor="accent1" w:themeShade="BF"/>
    </w:rPr>
  </w:style>
  <w:style w:type="paragraph" w:customStyle="1" w:styleId="4FF5A9C06AC74963B7BCEAFEC8B17357">
    <w:name w:val="4FF5A9C06AC74963B7BCEAFEC8B17357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kern w:val="0"/>
      <w:lang w:eastAsia="ja-JP"/>
      <w14:ligatures w14:val="none"/>
    </w:rPr>
  </w:style>
  <w:style w:type="paragraph" w:customStyle="1" w:styleId="D21817534C4A4640AFF6C2B02E5A410A">
    <w:name w:val="D21817534C4A4640AFF6C2B02E5A410A"/>
  </w:style>
  <w:style w:type="paragraph" w:customStyle="1" w:styleId="969B2ECBA0624F7CA4036232FED19EC6">
    <w:name w:val="969B2ECBA0624F7CA4036232FED19EC6"/>
  </w:style>
  <w:style w:type="paragraph" w:customStyle="1" w:styleId="49C741DC715748C4801E62602A2E7E40">
    <w:name w:val="49C741DC715748C4801E62602A2E7E40"/>
  </w:style>
  <w:style w:type="paragraph" w:customStyle="1" w:styleId="014159AC3A2C41909D2D52FEAAAEC41B">
    <w:name w:val="014159AC3A2C41909D2D52FEAAAEC41B"/>
    <w:rsid w:val="00EB1272"/>
  </w:style>
  <w:style w:type="paragraph" w:customStyle="1" w:styleId="DCF7DC76BA714E7AA7B94B0086F99A53">
    <w:name w:val="DCF7DC76BA714E7AA7B94B0086F99A53"/>
    <w:rsid w:val="00EB1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4</TotalTime>
  <Pages>1</Pages>
  <Words>92</Words>
  <Characters>511</Characters>
  <Application>Microsoft Office Word</Application>
  <DocSecurity>0</DocSecurity>
  <Lines>127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EpiPaws</cp:keywords>
  <cp:lastModifiedBy>User</cp:lastModifiedBy>
  <cp:revision>3</cp:revision>
  <dcterms:created xsi:type="dcterms:W3CDTF">2023-10-29T22:33:00Z</dcterms:created>
  <dcterms:modified xsi:type="dcterms:W3CDTF">2023-10-29T22:36:00Z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37929b30-bcb8-4395-9696-59d75543a07f</vt:lpwstr>
  </property>
</Properties>
</file>